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F4C85" w14:textId="493A0724" w:rsidR="00726B2D" w:rsidRDefault="002564B7" w:rsidP="002564B7">
      <w:pPr>
        <w:pStyle w:val="Title"/>
        <w:rPr>
          <w:lang w:val="en-AU"/>
        </w:rPr>
      </w:pPr>
      <w:r>
        <w:rPr>
          <w:lang w:val="en-AU"/>
        </w:rPr>
        <w:t>Presentation Plan</w:t>
      </w:r>
    </w:p>
    <w:p w14:paraId="5230D621" w14:textId="31E455E6" w:rsidR="002564B7" w:rsidRDefault="002564B7" w:rsidP="002564B7">
      <w:pPr>
        <w:rPr>
          <w:lang w:val="en-AU"/>
        </w:rPr>
      </w:pPr>
      <w:r>
        <w:rPr>
          <w:lang w:val="en-AU"/>
        </w:rPr>
        <w:t>8 – 12 minutes</w:t>
      </w:r>
      <w:r>
        <w:rPr>
          <w:lang w:val="en-AU"/>
        </w:rPr>
        <w:t xml:space="preserve">, accompanied by </w:t>
      </w:r>
      <w:proofErr w:type="spellStart"/>
      <w:r>
        <w:rPr>
          <w:lang w:val="en-AU"/>
        </w:rPr>
        <w:t>powerpoint</w:t>
      </w:r>
      <w:proofErr w:type="spellEnd"/>
      <w:r>
        <w:rPr>
          <w:lang w:val="en-AU"/>
        </w:rPr>
        <w:t xml:space="preserve"> presentation?</w:t>
      </w:r>
    </w:p>
    <w:p w14:paraId="46B0679A" w14:textId="03172034" w:rsidR="002564B7" w:rsidRDefault="002564B7" w:rsidP="002564B7">
      <w:pPr>
        <w:rPr>
          <w:lang w:val="en-AU"/>
        </w:rPr>
      </w:pPr>
    </w:p>
    <w:p w14:paraId="4D087855" w14:textId="6D99ECF4" w:rsidR="002564B7" w:rsidRDefault="002564B7" w:rsidP="002564B7">
      <w:pPr>
        <w:pStyle w:val="Heading1"/>
        <w:rPr>
          <w:lang w:val="en-AU"/>
        </w:rPr>
      </w:pPr>
      <w:r>
        <w:rPr>
          <w:lang w:val="en-AU"/>
        </w:rPr>
        <w:t>Alex</w:t>
      </w:r>
    </w:p>
    <w:p w14:paraId="1C93677B" w14:textId="77777777" w:rsidR="002564B7" w:rsidRDefault="002564B7" w:rsidP="002564B7">
      <w:pPr>
        <w:rPr>
          <w:lang w:val="en-AU"/>
        </w:rPr>
      </w:pPr>
    </w:p>
    <w:p w14:paraId="67DEFB8C" w14:textId="021FCA66" w:rsidR="002564B7" w:rsidRDefault="002564B7" w:rsidP="002564B7">
      <w:pPr>
        <w:pStyle w:val="Heading1"/>
        <w:rPr>
          <w:lang w:val="en-AU"/>
        </w:rPr>
      </w:pPr>
      <w:r>
        <w:rPr>
          <w:lang w:val="en-AU"/>
        </w:rPr>
        <w:t>Daniel</w:t>
      </w:r>
    </w:p>
    <w:p w14:paraId="7B6CBFB5" w14:textId="77777777" w:rsidR="002564B7" w:rsidRDefault="002564B7" w:rsidP="002564B7">
      <w:pPr>
        <w:rPr>
          <w:lang w:val="en-AU"/>
        </w:rPr>
      </w:pPr>
    </w:p>
    <w:p w14:paraId="4FB2A411" w14:textId="685EA8C0" w:rsidR="002564B7" w:rsidRDefault="002564B7" w:rsidP="002564B7">
      <w:pPr>
        <w:pStyle w:val="Heading1"/>
        <w:rPr>
          <w:lang w:val="en-AU"/>
        </w:rPr>
      </w:pPr>
      <w:proofErr w:type="spellStart"/>
      <w:r>
        <w:rPr>
          <w:lang w:val="en-AU"/>
        </w:rPr>
        <w:t>Derren</w:t>
      </w:r>
      <w:proofErr w:type="spellEnd"/>
    </w:p>
    <w:p w14:paraId="4D5F0691" w14:textId="77777777" w:rsidR="002564B7" w:rsidRDefault="002564B7" w:rsidP="002564B7">
      <w:pPr>
        <w:rPr>
          <w:lang w:val="en-AU"/>
        </w:rPr>
      </w:pPr>
    </w:p>
    <w:p w14:paraId="7D5FAA33" w14:textId="4E1691C4" w:rsidR="002564B7" w:rsidRDefault="002564B7" w:rsidP="002564B7">
      <w:pPr>
        <w:pStyle w:val="Heading1"/>
        <w:rPr>
          <w:lang w:val="en-AU"/>
        </w:rPr>
      </w:pPr>
      <w:r>
        <w:rPr>
          <w:lang w:val="en-AU"/>
        </w:rPr>
        <w:t>Jack</w:t>
      </w:r>
    </w:p>
    <w:p w14:paraId="3D267EDF" w14:textId="08DE04DC" w:rsidR="002564B7" w:rsidRDefault="002564B7" w:rsidP="002564B7">
      <w:pPr>
        <w:rPr>
          <w:lang w:val="en-AU"/>
        </w:rPr>
      </w:pPr>
    </w:p>
    <w:p w14:paraId="486D2937" w14:textId="49292B2A" w:rsidR="002564B7" w:rsidRDefault="002564B7" w:rsidP="002564B7">
      <w:pPr>
        <w:pStyle w:val="Heading1"/>
        <w:rPr>
          <w:lang w:val="en-AU"/>
        </w:rPr>
      </w:pPr>
      <w:r>
        <w:rPr>
          <w:lang w:val="en-AU"/>
        </w:rPr>
        <w:t>Jessica</w:t>
      </w:r>
    </w:p>
    <w:p w14:paraId="0BC67061" w14:textId="77777777" w:rsidR="002564B7" w:rsidRDefault="002564B7" w:rsidP="002564B7">
      <w:pPr>
        <w:rPr>
          <w:lang w:val="en-AU"/>
        </w:rPr>
      </w:pPr>
    </w:p>
    <w:p w14:paraId="3A34656A" w14:textId="2F3BF94A" w:rsidR="002564B7" w:rsidRDefault="002564B7" w:rsidP="002564B7">
      <w:pPr>
        <w:pStyle w:val="Heading1"/>
        <w:rPr>
          <w:lang w:val="en-AU"/>
        </w:rPr>
      </w:pPr>
      <w:r>
        <w:rPr>
          <w:lang w:val="en-AU"/>
        </w:rPr>
        <w:t>Reilly</w:t>
      </w:r>
    </w:p>
    <w:p w14:paraId="22C48673" w14:textId="77777777" w:rsidR="002564B7" w:rsidRDefault="002564B7" w:rsidP="002564B7">
      <w:pPr>
        <w:rPr>
          <w:lang w:val="en-AU"/>
        </w:rPr>
      </w:pPr>
      <w:bookmarkStart w:id="0" w:name="_GoBack"/>
      <w:bookmarkEnd w:id="0"/>
    </w:p>
    <w:p w14:paraId="3CB01D4A" w14:textId="0983EDBE" w:rsidR="002564B7" w:rsidRDefault="002564B7" w:rsidP="002564B7">
      <w:pPr>
        <w:pStyle w:val="Heading1"/>
        <w:rPr>
          <w:lang w:val="en-AU"/>
        </w:rPr>
      </w:pPr>
      <w:r>
        <w:rPr>
          <w:lang w:val="en-AU"/>
        </w:rPr>
        <w:t>Topics:</w:t>
      </w:r>
    </w:p>
    <w:p w14:paraId="2544413B" w14:textId="7127ABF2" w:rsidR="002564B7" w:rsidRPr="002564B7" w:rsidRDefault="002564B7" w:rsidP="002564B7">
      <w:pPr>
        <w:rPr>
          <w:lang w:val="en-AU"/>
        </w:rPr>
      </w:pPr>
      <w:r>
        <w:rPr>
          <w:lang w:val="en-AU"/>
        </w:rPr>
        <w:t>Planning</w:t>
      </w:r>
    </w:p>
    <w:p w14:paraId="44C4EAAB" w14:textId="539CA88A" w:rsidR="002564B7" w:rsidRDefault="002564B7" w:rsidP="002564B7">
      <w:pPr>
        <w:rPr>
          <w:lang w:val="en-AU"/>
        </w:rPr>
      </w:pPr>
      <w:r>
        <w:rPr>
          <w:lang w:val="en-AU"/>
        </w:rPr>
        <w:t>Database design</w:t>
      </w:r>
    </w:p>
    <w:p w14:paraId="48F09192" w14:textId="7A2F1074" w:rsidR="002564B7" w:rsidRDefault="002564B7" w:rsidP="002564B7">
      <w:pPr>
        <w:rPr>
          <w:lang w:val="en-AU"/>
        </w:rPr>
      </w:pPr>
      <w:r>
        <w:rPr>
          <w:lang w:val="en-AU"/>
        </w:rPr>
        <w:t>Features of the site</w:t>
      </w:r>
    </w:p>
    <w:p w14:paraId="7A973004" w14:textId="18939B7C" w:rsidR="002564B7" w:rsidRDefault="002564B7" w:rsidP="002564B7">
      <w:pPr>
        <w:rPr>
          <w:lang w:val="en-AU"/>
        </w:rPr>
      </w:pPr>
      <w:r>
        <w:rPr>
          <w:lang w:val="en-AU"/>
        </w:rPr>
        <w:t>Testing/Issues and Bugs?</w:t>
      </w:r>
    </w:p>
    <w:p w14:paraId="5B4276BF" w14:textId="1FC03432" w:rsidR="002564B7" w:rsidRDefault="002564B7" w:rsidP="002564B7">
      <w:pPr>
        <w:rPr>
          <w:lang w:val="en-AU"/>
        </w:rPr>
      </w:pPr>
      <w:r>
        <w:rPr>
          <w:lang w:val="en-AU"/>
        </w:rPr>
        <w:t xml:space="preserve">Teamwork/Project Management – changes to how the team was managed. E.g. </w:t>
      </w:r>
      <w:proofErr w:type="gramStart"/>
      <w:r>
        <w:rPr>
          <w:lang w:val="en-AU"/>
        </w:rPr>
        <w:t>less</w:t>
      </w:r>
      <w:proofErr w:type="gramEnd"/>
      <w:r>
        <w:rPr>
          <w:lang w:val="en-AU"/>
        </w:rPr>
        <w:t xml:space="preserve"> formal meetings, constant communication…</w:t>
      </w:r>
    </w:p>
    <w:p w14:paraId="2B9F1B43" w14:textId="50F788E4" w:rsidR="002564B7" w:rsidRPr="002564B7" w:rsidRDefault="002564B7" w:rsidP="002564B7">
      <w:pPr>
        <w:rPr>
          <w:lang w:val="en-AU"/>
        </w:rPr>
      </w:pPr>
      <w:r>
        <w:rPr>
          <w:lang w:val="en-AU"/>
        </w:rPr>
        <w:t>Our burndown charts, adherence to stories and what was planned vs what was delivered for release.</w:t>
      </w:r>
    </w:p>
    <w:sectPr w:rsidR="002564B7" w:rsidRPr="002564B7" w:rsidSect="002564B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89B6A" w14:textId="77777777" w:rsidR="002564B7" w:rsidRDefault="002564B7" w:rsidP="002D2FA7">
      <w:r>
        <w:separator/>
      </w:r>
    </w:p>
  </w:endnote>
  <w:endnote w:type="continuationSeparator" w:id="0">
    <w:p w14:paraId="2E040AF5" w14:textId="77777777" w:rsidR="002564B7" w:rsidRDefault="002564B7" w:rsidP="002D2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F Pro Display">
    <w:altName w:val="Calibri"/>
    <w:panose1 w:val="00000000000000000000"/>
    <w:charset w:val="00"/>
    <w:family w:val="modern"/>
    <w:notTrueType/>
    <w:pitch w:val="variable"/>
    <w:sig w:usb0="A00002DF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5EA27" w14:textId="77777777" w:rsidR="00726B2D" w:rsidRPr="00726B2D" w:rsidRDefault="00726B2D" w:rsidP="00726B2D">
    <w:pPr>
      <w:pStyle w:val="Head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BE7BC7" w14:textId="77777777" w:rsidR="002564B7" w:rsidRDefault="002564B7" w:rsidP="002D2FA7">
      <w:r>
        <w:separator/>
      </w:r>
    </w:p>
  </w:footnote>
  <w:footnote w:type="continuationSeparator" w:id="0">
    <w:p w14:paraId="62B11F6A" w14:textId="77777777" w:rsidR="002564B7" w:rsidRDefault="002564B7" w:rsidP="002D2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1E3F8" w14:textId="77777777" w:rsidR="00726B2D" w:rsidRPr="00726B2D" w:rsidRDefault="00726B2D">
    <w:pPr>
      <w:pStyle w:val="Header"/>
      <w:rPr>
        <w:b/>
      </w:rPr>
    </w:pPr>
    <w:r>
      <w:rPr>
        <w:b/>
      </w:rPr>
      <w:tab/>
    </w:r>
    <w:r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F43B1"/>
    <w:multiLevelType w:val="hybridMultilevel"/>
    <w:tmpl w:val="205CAD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B7"/>
    <w:rsid w:val="00024192"/>
    <w:rsid w:val="000301CA"/>
    <w:rsid w:val="00156945"/>
    <w:rsid w:val="002037B3"/>
    <w:rsid w:val="002564B7"/>
    <w:rsid w:val="002C64D6"/>
    <w:rsid w:val="002D2FA7"/>
    <w:rsid w:val="00726B2D"/>
    <w:rsid w:val="009F06C4"/>
    <w:rsid w:val="00A01A82"/>
    <w:rsid w:val="00B12174"/>
    <w:rsid w:val="00B21663"/>
    <w:rsid w:val="00BB1C59"/>
    <w:rsid w:val="00C84856"/>
    <w:rsid w:val="00CD2A6E"/>
    <w:rsid w:val="00FE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330C7"/>
  <w15:chartTrackingRefBased/>
  <w15:docId w15:val="{98327DB3-635F-4464-8858-663DC89B6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2FA7"/>
    <w:rPr>
      <w:rFonts w:ascii="SF Pro Display" w:hAnsi="SF Pro Display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FA7"/>
    <w:pPr>
      <w:outlineLvl w:val="0"/>
    </w:pPr>
    <w:rPr>
      <w:b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B2D"/>
    <w:pPr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6B2D"/>
    <w:pPr>
      <w:outlineLvl w:val="2"/>
    </w:pPr>
    <w:rPr>
      <w:b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F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FA7"/>
  </w:style>
  <w:style w:type="paragraph" w:styleId="Footer">
    <w:name w:val="footer"/>
    <w:basedOn w:val="Normal"/>
    <w:link w:val="FooterChar"/>
    <w:uiPriority w:val="99"/>
    <w:unhideWhenUsed/>
    <w:rsid w:val="002D2F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FA7"/>
  </w:style>
  <w:style w:type="paragraph" w:styleId="Title">
    <w:name w:val="Title"/>
    <w:basedOn w:val="Normal"/>
    <w:next w:val="Normal"/>
    <w:link w:val="TitleChar"/>
    <w:uiPriority w:val="10"/>
    <w:qFormat/>
    <w:rsid w:val="002D2FA7"/>
    <w:rPr>
      <w:b/>
      <w:sz w:val="40"/>
    </w:rPr>
  </w:style>
  <w:style w:type="character" w:customStyle="1" w:styleId="TitleChar">
    <w:name w:val="Title Char"/>
    <w:basedOn w:val="DefaultParagraphFont"/>
    <w:link w:val="Title"/>
    <w:uiPriority w:val="10"/>
    <w:rsid w:val="002D2FA7"/>
    <w:rPr>
      <w:rFonts w:ascii="SF Pro Display" w:hAnsi="SF Pro Display"/>
      <w:b/>
      <w:sz w:val="4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D2FA7"/>
    <w:rPr>
      <w:rFonts w:ascii="SF Pro Display" w:hAnsi="SF Pro Display"/>
      <w:b/>
      <w:sz w:val="30"/>
      <w:szCs w:val="3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26B2D"/>
    <w:rPr>
      <w:rFonts w:ascii="SF Pro Display" w:hAnsi="SF Pro Display"/>
      <w:b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26B2D"/>
    <w:rPr>
      <w:rFonts w:ascii="SF Pro Display" w:hAnsi="SF Pro Display"/>
      <w:b/>
      <w:smallCaps/>
      <w:sz w:val="24"/>
      <w:szCs w:val="24"/>
      <w:lang w:val="en-US"/>
    </w:rPr>
  </w:style>
  <w:style w:type="table" w:styleId="TableGrid">
    <w:name w:val="Table Grid"/>
    <w:basedOn w:val="TableNormal"/>
    <w:rsid w:val="002037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illy\OneDrive\Documents\Custom%20Office%20Templates\Document%20Template%2020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2018.dotx</Template>
  <TotalTime>10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Reilly MacKenzie-Cree</dc:creator>
  <cp:keywords/>
  <dc:description/>
  <cp:lastModifiedBy>Reilly MacKenzie-Cree</cp:lastModifiedBy>
  <cp:revision>1</cp:revision>
  <dcterms:created xsi:type="dcterms:W3CDTF">2018-10-24T04:51:00Z</dcterms:created>
  <dcterms:modified xsi:type="dcterms:W3CDTF">2018-10-24T05:01:00Z</dcterms:modified>
</cp:coreProperties>
</file>